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364D62">
      <w:pPr>
        <w:pStyle w:val="Ttulo"/>
      </w:pPr>
      <w:proofErr w:type="spellStart"/>
      <w:r>
        <w:t>Sistema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Filmes</w:t>
      </w:r>
      <w:proofErr w:type="spellEnd"/>
    </w:p>
    <w:p w:rsidR="00617192" w:rsidRDefault="00617192">
      <w:pPr>
        <w:pStyle w:val="Ttulo"/>
      </w:pPr>
      <w:fldSimple w:instr=" TITLE  \* MERGEFORMAT ">
        <w:r w:rsidR="00364D62">
          <w:t>Project Plan</w:t>
        </w:r>
      </w:fldSimple>
    </w:p>
    <w:p w:rsidR="00CF3857" w:rsidRDefault="00CF3857" w:rsidP="00CF3857"/>
    <w:p w:rsidR="00BD6BB0" w:rsidRDefault="00BD6BB0" w:rsidP="00BD6BB0">
      <w:pPr>
        <w:pStyle w:val="InfoBlue"/>
      </w:pPr>
      <w:bookmarkStart w:id="0" w:name="_Toc447095880"/>
      <w:bookmarkStart w:id="1" w:name="_Toc456598586"/>
      <w:bookmarkStart w:id="2" w:name="_Toc456600917"/>
      <w:bookmarkStart w:id="3" w:name="_Toc524312826"/>
      <w:bookmarkStart w:id="4" w:name="_Toc20734058"/>
      <w:r>
        <w:t>[Note: Text enclosed in square brackets and displayed in blue italics (style=</w:t>
      </w:r>
      <w:proofErr w:type="spellStart"/>
      <w:r>
        <w:t>InfoBlue</w:t>
      </w:r>
      <w:proofErr w:type="spellEnd"/>
      <w:r>
        <w:t>) is included to provide guidance to the author and should be deleted before publishin</w:t>
      </w:r>
      <w:r w:rsidR="00977BDD">
        <w:t>g the document.]</w:t>
      </w:r>
    </w:p>
    <w:p w:rsidR="00617192" w:rsidRDefault="00617192">
      <w:pPr>
        <w:pStyle w:val="Ttulo1"/>
      </w:pPr>
      <w:r>
        <w:t>Introduction</w:t>
      </w:r>
      <w:bookmarkEnd w:id="3"/>
      <w:bookmarkEnd w:id="4"/>
    </w:p>
    <w:p w:rsidR="00364D62" w:rsidRPr="00364D62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>Planejamento do sistema de cadastro de filmes</w:t>
      </w:r>
      <w:r>
        <w:rPr>
          <w:lang w:val="pt-BR"/>
        </w:rPr>
        <w:t xml:space="preserve"> de uma locadora</w:t>
      </w:r>
      <w:r w:rsidRPr="00364D62">
        <w:rPr>
          <w:lang w:val="pt-BR"/>
        </w:rPr>
        <w:t>, onde os filmes ser</w:t>
      </w:r>
      <w:r>
        <w:rPr>
          <w:lang w:val="pt-BR"/>
        </w:rPr>
        <w:t xml:space="preserve">ão cadastrados através de nome, elenco, gênero, entre outros. E será feito a analise de requisitos, de diagramas e será </w:t>
      </w:r>
      <w:proofErr w:type="gramStart"/>
      <w:r>
        <w:rPr>
          <w:lang w:val="pt-BR"/>
        </w:rPr>
        <w:t>desenvolvido</w:t>
      </w:r>
      <w:proofErr w:type="gramEnd"/>
      <w:r>
        <w:rPr>
          <w:lang w:val="pt-BR"/>
        </w:rPr>
        <w:t xml:space="preserve"> uma aplicação desktop na linguagem Java para ser utilizado no sistema operacional Windows. </w:t>
      </w: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364D62" w:rsidRPr="00364D62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>Os membros do projeto são:</w:t>
      </w:r>
    </w:p>
    <w:p w:rsid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Gerente de Projetos: </w:t>
      </w:r>
      <w:r w:rsidR="004A5578">
        <w:rPr>
          <w:lang w:val="pt-BR"/>
        </w:rPr>
        <w:t xml:space="preserve">Amanda </w:t>
      </w:r>
      <w:proofErr w:type="spellStart"/>
      <w:r w:rsidR="004A5578">
        <w:rPr>
          <w:lang w:val="pt-BR"/>
        </w:rPr>
        <w:t>Linck</w:t>
      </w:r>
      <w:proofErr w:type="spellEnd"/>
      <w:r w:rsidR="004A5578">
        <w:rPr>
          <w:lang w:val="pt-BR"/>
        </w:rPr>
        <w:t xml:space="preserve">. </w:t>
      </w:r>
      <w:r>
        <w:rPr>
          <w:lang w:val="pt-BR"/>
        </w:rPr>
        <w:t>Gerencia o projeto, d</w:t>
      </w:r>
      <w:r w:rsidRPr="00364D62">
        <w:rPr>
          <w:lang w:val="pt-BR"/>
        </w:rPr>
        <w:t>efine requisitos, verifica os diagramas, elabora o planejamento.</w:t>
      </w:r>
    </w:p>
    <w:p w:rsid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Analista: </w:t>
      </w:r>
      <w:r w:rsidR="004A5578">
        <w:rPr>
          <w:lang w:val="pt-BR"/>
        </w:rPr>
        <w:t xml:space="preserve">Elisa </w:t>
      </w:r>
      <w:proofErr w:type="spellStart"/>
      <w:r w:rsidR="004A5578">
        <w:rPr>
          <w:lang w:val="pt-BR"/>
        </w:rPr>
        <w:t>Flach</w:t>
      </w:r>
      <w:proofErr w:type="spellEnd"/>
      <w:r w:rsidR="004A5578">
        <w:rPr>
          <w:lang w:val="pt-BR"/>
        </w:rPr>
        <w:t xml:space="preserve">. </w:t>
      </w:r>
      <w:r w:rsidRPr="00364D62">
        <w:rPr>
          <w:lang w:val="pt-BR"/>
        </w:rPr>
        <w:t>Define requisito e desenvolve os diagramas.</w:t>
      </w:r>
    </w:p>
    <w:p w:rsidR="00364D62" w:rsidRP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Desenvolvedor: </w:t>
      </w:r>
      <w:r w:rsidR="004A5578">
        <w:rPr>
          <w:lang w:val="pt-BR"/>
        </w:rPr>
        <w:t xml:space="preserve">André </w:t>
      </w:r>
      <w:proofErr w:type="spellStart"/>
      <w:r w:rsidR="004A5578">
        <w:rPr>
          <w:lang w:val="pt-BR"/>
        </w:rPr>
        <w:t>Pauleto</w:t>
      </w:r>
      <w:proofErr w:type="spellEnd"/>
      <w:r w:rsidR="004A5578">
        <w:rPr>
          <w:lang w:val="pt-BR"/>
        </w:rPr>
        <w:t xml:space="preserve">. </w:t>
      </w:r>
      <w:r w:rsidRPr="00364D62">
        <w:rPr>
          <w:lang w:val="pt-BR"/>
        </w:rPr>
        <w:t>Desenvolver o sistema, garantir boa usabilidade, entregar no prazo e prestar suporte conforme a necessidade.</w:t>
      </w: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A5578" w:rsidRDefault="004A5578" w:rsidP="00364D62">
      <w:pPr>
        <w:pStyle w:val="Corpodetexto"/>
        <w:rPr>
          <w:lang w:val="pt-BR"/>
        </w:rPr>
      </w:pPr>
      <w:r>
        <w:rPr>
          <w:lang w:val="pt-BR"/>
        </w:rPr>
        <w:t xml:space="preserve">A equipe do projeto utilizará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 adaptado para abordar o desenvolvimento de conteúdo.</w:t>
      </w:r>
    </w:p>
    <w:p w:rsidR="004A5578" w:rsidRDefault="004A5578" w:rsidP="00364D62">
      <w:pPr>
        <w:pStyle w:val="Corpodetexto"/>
        <w:rPr>
          <w:lang w:val="pt-BR"/>
        </w:rPr>
      </w:pP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do projeto: mostra o progresso em relação ao total do que deve ser feito no projeto.</w:t>
      </w:r>
    </w:p>
    <w:p w:rsidR="004A5578" w:rsidRPr="004A5578" w:rsidRDefault="004A5578" w:rsidP="004A5578">
      <w:pPr>
        <w:pStyle w:val="Corpodetexto"/>
        <w:rPr>
          <w:lang w:val="pt-BR"/>
        </w:rPr>
      </w:pPr>
      <w:r>
        <w:rPr>
          <w:lang w:val="pt-BR"/>
        </w:rPr>
        <w:t xml:space="preserve">Iteração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>: mostra o progresso em relação ao trabalho destinado a iteração atual.</w:t>
      </w:r>
    </w:p>
    <w:p w:rsidR="00364D62" w:rsidRDefault="004A5578" w:rsidP="00364D62">
      <w:pPr>
        <w:pStyle w:val="Corpodetexto"/>
        <w:rPr>
          <w:lang w:val="pt-BR"/>
        </w:rPr>
      </w:pPr>
      <w:r w:rsidRPr="004A5578">
        <w:rPr>
          <w:lang w:val="pt-BR"/>
        </w:rPr>
        <w:t>Os testes serão efetuados pelo cliente ap</w:t>
      </w:r>
      <w:r>
        <w:rPr>
          <w:lang w:val="pt-BR"/>
        </w:rPr>
        <w:t>ós a entrega do sistema.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880534" w:rsidRDefault="00880534" w:rsidP="00466E89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1C4707">
              <w:t>Mitigate Risk1</w:t>
            </w:r>
          </w:p>
          <w:p w:rsidR="00880534" w:rsidRPr="001C4707" w:rsidRDefault="00B3080C" w:rsidP="00B3080C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Develop </w:t>
            </w:r>
            <w:r w:rsidR="00880534" w:rsidRPr="001C4707">
              <w:t>Use Case 3</w:t>
            </w:r>
            <w:r w:rsidR="00625FE9">
              <w:t xml:space="preserve">, </w:t>
            </w:r>
            <w:r w:rsidR="00880534" w:rsidRPr="001C4707">
              <w:t>Scenario 2</w:t>
            </w:r>
            <w:bookmarkStart w:id="9" w:name="_GoBack"/>
            <w:bookmarkEnd w:id="9"/>
          </w:p>
        </w:tc>
        <w:tc>
          <w:tcPr>
            <w:tcW w:w="182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Date from/Date to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15</w:t>
            </w:r>
          </w:p>
        </w:tc>
      </w:tr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880534" w:rsidRDefault="00880534" w:rsidP="00466E89">
            <w:pPr>
              <w:pStyle w:val="Corpodetexto"/>
              <w:numPr>
                <w:ilvl w:val="0"/>
                <w:numId w:val="11"/>
              </w:numPr>
              <w:spacing w:before="60"/>
            </w:pPr>
            <w:r w:rsidRPr="001C4707">
              <w:t>Mitigate Risk 2</w:t>
            </w:r>
          </w:p>
          <w:p w:rsidR="00880534" w:rsidRPr="001C4707" w:rsidRDefault="00B3080C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 xml:space="preserve">Develop </w:t>
            </w:r>
            <w:r w:rsidR="00625FE9">
              <w:t xml:space="preserve">Use Case 1, </w:t>
            </w:r>
            <w:r w:rsidR="00880534" w:rsidRPr="001C4707">
              <w:t>Scenario 2</w:t>
            </w:r>
          </w:p>
        </w:tc>
        <w:tc>
          <w:tcPr>
            <w:tcW w:w="182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Date from/Date to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16</w:t>
            </w:r>
          </w:p>
        </w:tc>
      </w:tr>
      <w:bookmarkEnd w:id="0"/>
      <w:bookmarkEnd w:id="1"/>
      <w:bookmarkEnd w:id="2"/>
    </w:tbl>
    <w:p w:rsidR="00B42205" w:rsidRDefault="00B42205"/>
    <w:p w:rsidR="00B42205" w:rsidRDefault="00B42205" w:rsidP="00B42205">
      <w:pPr>
        <w:pStyle w:val="Ttulo1"/>
      </w:pPr>
      <w:r>
        <w:t>Deployment</w:t>
      </w:r>
    </w:p>
    <w:p w:rsidR="0028752B" w:rsidRPr="0028752B" w:rsidRDefault="001C4707" w:rsidP="00616D42">
      <w:pPr>
        <w:pStyle w:val="InfoBlue"/>
        <w:jc w:val="both"/>
      </w:pPr>
      <w:r>
        <w:t>[</w:t>
      </w:r>
      <w:r w:rsidR="00466E89">
        <w:t>Outline</w:t>
      </w:r>
      <w:r w:rsidR="00466E89" w:rsidRPr="0028752B">
        <w:t xml:space="preserve"> the strategy for deploying the software (and its updates) into the production environment</w:t>
      </w:r>
      <w:r w:rsidR="00466E89">
        <w:t>.</w:t>
      </w:r>
      <w:r>
        <w:t>]</w:t>
      </w:r>
    </w:p>
    <w:p w:rsidR="00B42205" w:rsidRDefault="00B42205" w:rsidP="00B42205">
      <w:pPr>
        <w:pStyle w:val="Ttulo1"/>
      </w:pPr>
      <w:r>
        <w:lastRenderedPageBreak/>
        <w:t xml:space="preserve">Lessons </w:t>
      </w:r>
      <w:r w:rsidR="00466E89">
        <w:t>l</w:t>
      </w:r>
      <w:r>
        <w:t>earned</w:t>
      </w:r>
    </w:p>
    <w:p w:rsidR="00B42205" w:rsidRPr="00B42205" w:rsidRDefault="001C4707" w:rsidP="00625FE9">
      <w:pPr>
        <w:pStyle w:val="InfoBlue"/>
        <w:jc w:val="both"/>
      </w:pPr>
      <w:r>
        <w:t>[</w:t>
      </w:r>
      <w:r w:rsidR="00910B95" w:rsidRPr="00910B95">
        <w:t>List lessons learn</w:t>
      </w:r>
      <w:r w:rsidR="00466E89">
        <w:t>ed</w:t>
      </w:r>
      <w:r w:rsidR="00910B95" w:rsidRPr="00910B95">
        <w:t xml:space="preserve"> from the retrospective, with special emphasis on actions to be taken to improve</w:t>
      </w:r>
      <w:r w:rsidR="00466E89">
        <w:t>, f</w:t>
      </w:r>
      <w:r w:rsidR="00910B95" w:rsidRPr="00910B95">
        <w:t>or example</w:t>
      </w:r>
      <w:r w:rsidR="00466E89">
        <w:t xml:space="preserve">: </w:t>
      </w:r>
      <w:r w:rsidR="00910B95" w:rsidRPr="00910B95">
        <w:t>the development environment, the process, or team collaboration.</w:t>
      </w:r>
      <w:r>
        <w:t>]</w:t>
      </w:r>
    </w:p>
    <w:sectPr w:rsidR="00B42205" w:rsidRPr="00B4220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D62" w:rsidRDefault="00364D62">
      <w:r>
        <w:separator/>
      </w:r>
    </w:p>
  </w:endnote>
  <w:endnote w:type="continuationSeparator" w:id="0">
    <w:p w:rsidR="00364D62" w:rsidRDefault="0036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364D62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4D62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803D2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803D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D62" w:rsidRDefault="00364D62">
      <w:r>
        <w:separator/>
      </w:r>
    </w:p>
  </w:footnote>
  <w:footnote w:type="continuationSeparator" w:id="0">
    <w:p w:rsidR="00364D62" w:rsidRDefault="00364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64D62" w:rsidRPr="00364D62" w:rsidRDefault="00364D62" w:rsidP="00364D62">
          <w:pPr>
            <w:pStyle w:val="Ttulo"/>
            <w:jc w:val="left"/>
            <w:rPr>
              <w:b w:val="0"/>
              <w:sz w:val="16"/>
              <w:szCs w:val="16"/>
            </w:rPr>
          </w:pPr>
          <w:proofErr w:type="spellStart"/>
          <w:r w:rsidRPr="00364D62">
            <w:rPr>
              <w:b w:val="0"/>
              <w:sz w:val="16"/>
              <w:szCs w:val="16"/>
            </w:rPr>
            <w:t>Sistema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Cadastro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Filmes</w:t>
          </w:r>
          <w:proofErr w:type="spellEnd"/>
        </w:p>
        <w:p w:rsidR="005E00C1" w:rsidRDefault="005E00C1"/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5E00C1">
          <w:fldSimple w:instr=" TITLE  \* MERGEFORMAT ">
            <w:r w:rsidR="00364D62">
              <w:t>Project Plan</w:t>
            </w:r>
          </w:fldSimple>
        </w:p>
      </w:tc>
      <w:tc>
        <w:tcPr>
          <w:tcW w:w="3179" w:type="dxa"/>
        </w:tcPr>
        <w:p w:rsidR="005E00C1" w:rsidRDefault="00364D62" w:rsidP="00364D62">
          <w:r>
            <w:t xml:space="preserve">  Date: 23/1</w:t>
          </w:r>
          <w:r w:rsidR="005E00C1">
            <w:t>1/</w:t>
          </w:r>
          <w:r>
            <w:t>12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62"/>
    <w:rsid w:val="00002CF5"/>
    <w:rsid w:val="00036D16"/>
    <w:rsid w:val="00167C3E"/>
    <w:rsid w:val="001C105F"/>
    <w:rsid w:val="001C4707"/>
    <w:rsid w:val="0028752B"/>
    <w:rsid w:val="00310D8F"/>
    <w:rsid w:val="00364D62"/>
    <w:rsid w:val="003803D2"/>
    <w:rsid w:val="003F4175"/>
    <w:rsid w:val="004217B3"/>
    <w:rsid w:val="00450935"/>
    <w:rsid w:val="00466E89"/>
    <w:rsid w:val="004A5578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81000711\Desktop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141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André Pauleto Mello</dc:creator>
  <cp:keywords/>
  <cp:lastModifiedBy>André Pauleto Mello</cp:lastModifiedBy>
  <cp:revision>1</cp:revision>
  <cp:lastPrinted>1601-01-01T00:00:00Z</cp:lastPrinted>
  <dcterms:created xsi:type="dcterms:W3CDTF">2012-11-23T11:02:00Z</dcterms:created>
  <dcterms:modified xsi:type="dcterms:W3CDTF">2012-11-23T13:23:00Z</dcterms:modified>
</cp:coreProperties>
</file>